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5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모든 콘텐츠의 레이아웃 표"/>
      </w:tblPr>
      <w:tblGrid>
        <w:gridCol w:w="20"/>
        <w:gridCol w:w="1823"/>
        <w:gridCol w:w="709"/>
        <w:gridCol w:w="13683"/>
      </w:tblGrid>
      <w:tr w:rsidR="00FF7940" w:rsidRPr="00FF777C" w:rsidTr="0035560A">
        <w:trPr>
          <w:trHeight w:val="294"/>
        </w:trPr>
        <w:tc>
          <w:tcPr>
            <w:tcW w:w="20" w:type="dxa"/>
            <w:vMerge w:val="restart"/>
          </w:tcPr>
          <w:p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 w:val="restart"/>
          </w:tcPr>
          <w:p w:rsidR="00FF7940" w:rsidRPr="00F57A8F" w:rsidRDefault="00FF7940" w:rsidP="00FF7940">
            <w:pPr>
              <w:rPr>
                <w:rFonts w:ascii="맑은 고딕" w:hAnsi="맑은 고딕" w:cs="맑은 고딕 Semilight"/>
                <w:color w:val="000000" w:themeColor="text1"/>
                <w:sz w:val="30"/>
                <w:szCs w:val="30"/>
              </w:rPr>
            </w:pPr>
            <w:r w:rsidRPr="00F57A8F">
              <w:rPr>
                <w:rFonts w:ascii="맑은 고딕" w:hAnsi="맑은 고딕" w:cs="맑은 고딕 Semilight" w:hint="eastAsia"/>
                <w:color w:val="000000" w:themeColor="text1"/>
                <w:sz w:val="30"/>
                <w:szCs w:val="30"/>
              </w:rPr>
              <w:t>기본정</w:t>
            </w:r>
            <w:r w:rsidR="00604722" w:rsidRPr="00F57A8F">
              <w:rPr>
                <w:rFonts w:ascii="맑은 고딕" w:hAnsi="맑은 고딕" w:cs="맑은 고딕 Semilight" w:hint="eastAsia"/>
                <w:color w:val="000000" w:themeColor="text1"/>
                <w:sz w:val="30"/>
                <w:szCs w:val="30"/>
              </w:rPr>
              <w:t>보</w:t>
            </w:r>
          </w:p>
          <w:tbl>
            <w:tblPr>
              <w:tblStyle w:val="1-1"/>
              <w:tblW w:w="5338" w:type="dxa"/>
              <w:tblLayout w:type="fixed"/>
              <w:tblLook w:val="04A0" w:firstRow="1" w:lastRow="0" w:firstColumn="1" w:lastColumn="0" w:noHBand="0" w:noVBand="1"/>
            </w:tblPr>
            <w:tblGrid>
              <w:gridCol w:w="2669"/>
              <w:gridCol w:w="2669"/>
            </w:tblGrid>
            <w:tr w:rsidR="00C570AD" w:rsidTr="00BE5F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:rsidR="00C570AD" w:rsidRPr="005B1C12" w:rsidRDefault="00C570AD" w:rsidP="00C570AD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  <w:p w:rsidR="00C570AD" w:rsidRPr="00FF777C" w:rsidRDefault="00C570AD" w:rsidP="00C570AD">
                  <w:pPr>
                    <w:contextualSpacing/>
                    <w:rPr>
                      <w:rFonts w:ascii="맑은 고딕" w:hAnsi="맑은 고딕"/>
                    </w:rPr>
                  </w:pPr>
                  <w:r w:rsidRPr="00FF777C">
                    <w:rPr>
                      <w:rFonts w:ascii="맑은 고딕" w:hAnsi="맑은 고딕" w:hint="eastAsia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21AE28D" wp14:editId="1C721EF4">
                            <wp:extent cx="221615" cy="0"/>
                            <wp:effectExtent l="0" t="0" r="26035" b="19050"/>
                            <wp:docPr id="83" name="직선 연결선(S) 83" descr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70B355D" id="직선 연결선(S) 83" o:spid="_x0000_s1026" alt="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" strokecolor="#e48312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570AD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  <w:r w:rsidRPr="00C570AD">
                    <w:rPr>
                      <w:rFonts w:ascii="맑은 고딕" w:hAnsi="맑은 고딕"/>
                      <w:b w:val="0"/>
                      <w:bCs w:val="0"/>
                    </w:rPr>
                    <w:t>abc1</w:t>
                  </w:r>
                </w:p>
                <w:p w:rsidR="00A11872" w:rsidRPr="00C570AD" w:rsidRDefault="00A11872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C570AD" w:rsidRPr="003352B0" w:rsidRDefault="00C570AD" w:rsidP="00C570AD">
                  <w:pPr>
                    <w:spacing w:after="60" w:line="360" w:lineRule="auto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</w:tc>
            </w:tr>
            <w:tr w:rsidR="00C570AD" w:rsidTr="00516906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nil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C570AD" w:rsidRPr="00146884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color w:val="595959" w:themeColor="text1" w:themeTint="A6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C570AD" w:rsidRPr="00FF7940" w:rsidRDefault="00C570AD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맑은 고딕" w:hAnsi="맑은 고딕" w:hint="eastAsia"/>
                      <w:b/>
                      <w:bCs/>
                    </w:rPr>
                    <w:t>홍길동</w:t>
                  </w:r>
                </w:p>
              </w:tc>
            </w:tr>
            <w:tr w:rsidR="00C570AD" w:rsidTr="00516906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:rsidR="00C570AD" w:rsidRPr="005B1C12" w:rsidRDefault="00C570AD" w:rsidP="00C570AD">
                  <w:pPr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이름</w:t>
                  </w:r>
                </w:p>
                <w:p w:rsidR="00C570AD" w:rsidRPr="005A2D3C" w:rsidRDefault="00C570AD" w:rsidP="00C570AD">
                  <w:pPr>
                    <w:pStyle w:val="a8"/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  <w:r w:rsidRPr="00FF777C">
                    <w:rPr>
                      <w:rFonts w:ascii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4C172B32" wp14:editId="2FE10192">
                            <wp:extent cx="221615" cy="0"/>
                            <wp:effectExtent l="0" t="0" r="26035" b="19050"/>
                            <wp:docPr id="9" name="직선 연결선(S) 83" descr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C9B4B35" id="직선 연결선(S) 83" o:spid="_x0000_s1026" alt="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" strokecolor="#e48312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570AD" w:rsidRPr="00C570AD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</w:rPr>
                  </w:pPr>
                  <w:r w:rsidRPr="00C570AD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</w:rPr>
                    <w:t>홍길동</w:t>
                  </w:r>
                </w:p>
                <w:p w:rsidR="00C570AD" w:rsidRPr="005A2D3C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C570AD" w:rsidRPr="003352B0" w:rsidRDefault="00C570AD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번호</w:t>
                  </w:r>
                </w:p>
              </w:tc>
            </w:tr>
            <w:tr w:rsidR="00C570AD" w:rsidTr="00516906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nil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C570AD" w:rsidRPr="003D0F04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FF9A62"/>
                      <w:sz w:val="24"/>
                      <w:szCs w:val="24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:rsidR="00C570AD" w:rsidRPr="00207F5E" w:rsidRDefault="00C570AD" w:rsidP="00C570AD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b/>
                      <w:bCs/>
                    </w:rPr>
                  </w:pPr>
                  <w:r>
                    <w:rPr>
                      <w:rFonts w:ascii="맑은 고딕" w:hAnsi="맑은 고딕" w:hint="eastAsia"/>
                      <w:b/>
                      <w:bCs/>
                    </w:rPr>
                    <w:t>0</w:t>
                  </w:r>
                  <w:r>
                    <w:rPr>
                      <w:rFonts w:ascii="맑은 고딕" w:hAnsi="맑은 고딕"/>
                      <w:b/>
                      <w:bCs/>
                    </w:rPr>
                    <w:t>10-0000-0000</w:t>
                  </w:r>
                </w:p>
              </w:tc>
            </w:tr>
            <w:tr w:rsidR="00C570AD" w:rsidRPr="005B1C12" w:rsidTr="00516906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:rsidR="00C570AD" w:rsidRPr="005B1C12" w:rsidRDefault="00C570AD" w:rsidP="00C570AD">
                  <w:pPr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연락처</w:t>
                  </w:r>
                </w:p>
                <w:p w:rsidR="00C570AD" w:rsidRPr="00B34C64" w:rsidRDefault="00C570AD" w:rsidP="00C570AD">
                  <w:pPr>
                    <w:pStyle w:val="a8"/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  <w:r w:rsidRPr="00FF777C">
                    <w:rPr>
                      <w:rFonts w:ascii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6A0636BC" wp14:editId="0B6ECD20">
                            <wp:extent cx="221615" cy="0"/>
                            <wp:effectExtent l="0" t="0" r="26035" b="19050"/>
                            <wp:docPr id="10" name="직선 연결선(S) 83" descr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E6A14F1" id="직선 연결선(S) 83" o:spid="_x0000_s1026" alt="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" strokecolor="#e48312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570AD" w:rsidRPr="00C570AD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</w:rPr>
                  </w:pPr>
                  <w:r w:rsidRPr="00C570AD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</w:rPr>
                    <w:t>010-000-0000</w:t>
                  </w:r>
                </w:p>
                <w:p w:rsidR="00C570AD" w:rsidRPr="00B34C64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:rsidR="00C570AD" w:rsidRPr="003352B0" w:rsidRDefault="00C570AD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</w:tc>
            </w:tr>
          </w:tbl>
          <w:p w:rsidR="00FF7940" w:rsidRP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720787" w:rsidRDefault="00720787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720787" w:rsidRDefault="00720787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720787" w:rsidRDefault="00720787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720787" w:rsidRDefault="00720787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  <w:p w:rsidR="00141CD0" w:rsidRPr="00FF777C" w:rsidRDefault="00141CD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</w:tc>
        <w:tc>
          <w:tcPr>
            <w:tcW w:w="709" w:type="dxa"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 w:val="restart"/>
          </w:tcPr>
          <w:p w:rsidR="00FF7940" w:rsidRPr="00F57A8F" w:rsidRDefault="00FF7940" w:rsidP="00001D71">
            <w:pPr>
              <w:rPr>
                <w:rFonts w:ascii="맑은 고딕" w:hAnsi="맑은 고딕" w:cs="맑은 고딕 Semilight"/>
                <w:color w:val="000000" w:themeColor="text1"/>
                <w:sz w:val="30"/>
                <w:szCs w:val="30"/>
              </w:rPr>
            </w:pPr>
            <w:r w:rsidRPr="00F57A8F">
              <w:rPr>
                <w:rFonts w:ascii="맑은 고딕" w:hAnsi="맑은 고딕" w:cs="맑은 고딕 Semilight" w:hint="eastAsia"/>
                <w:color w:val="000000" w:themeColor="text1"/>
                <w:sz w:val="30"/>
                <w:szCs w:val="30"/>
              </w:rPr>
              <w:t>포트폴리</w:t>
            </w:r>
            <w:r w:rsidR="00604722" w:rsidRPr="00F57A8F">
              <w:rPr>
                <w:rFonts w:ascii="맑은 고딕" w:hAnsi="맑은 고딕" w:cs="맑은 고딕 Semilight" w:hint="eastAsia"/>
                <w:color w:val="000000" w:themeColor="text1"/>
                <w:sz w:val="30"/>
                <w:szCs w:val="30"/>
              </w:rPr>
              <w:t>오</w:t>
            </w: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604722" w:rsidTr="0035560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:rsidR="00FF7940" w:rsidRPr="002563F5" w:rsidRDefault="00FF7940" w:rsidP="00E15FC5">
                  <w:pPr>
                    <w:spacing w:after="60"/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제목</w:t>
                  </w:r>
                  <w:r w:rsidR="002563F5">
                    <w:rPr>
                      <w:rFonts w:ascii="맑은 고딕" w:hAnsi="맑은 고딕" w:hint="eastAsia"/>
                      <w:color w:val="FF9A62"/>
                    </w:rPr>
                    <w:t xml:space="preserve"> </w:t>
                  </w:r>
                </w:p>
              </w:tc>
            </w:tr>
            <w:tr w:rsidR="00FF7940" w:rsidTr="0035560A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E48312" w:themeColor="accent1"/>
                  </w:tcBorders>
                </w:tcPr>
                <w:p w:rsidR="00FF7940" w:rsidRPr="00512652" w:rsidRDefault="00FF7940" w:rsidP="001E2D84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000000" w:themeColor="text1"/>
                      <w:sz w:val="14"/>
                      <w:szCs w:val="14"/>
                    </w:rPr>
                  </w:pPr>
                  <w:r w:rsidRPr="00074D0D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포트폴</w:t>
                  </w:r>
                  <w:bookmarkStart w:id="0" w:name="_GoBack"/>
                  <w:bookmarkEnd w:id="0"/>
                  <w:r w:rsidRPr="00074D0D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리오 작업의 제목을 작성해주세요. </w:t>
                  </w:r>
                  <w:r w:rsidR="00512652"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(</w:t>
                  </w:r>
                  <w:r w:rsidR="00512652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공백 포함 최대 </w:t>
                  </w:r>
                  <w:r w:rsidR="00512652"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28</w:t>
                  </w:r>
                  <w:r w:rsidR="00512652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자</w:t>
                  </w:r>
                  <w:r w:rsidR="00512652"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)</w:t>
                  </w:r>
                </w:p>
                <w:p w:rsidR="00FF7940" w:rsidRPr="005C711B" w:rsidRDefault="00FF7940" w:rsidP="005C711B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</w:rPr>
                  </w:pPr>
                </w:p>
              </w:tc>
            </w:tr>
            <w:tr w:rsidR="00FF7940" w:rsidTr="0035560A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FF7940" w:rsidRPr="003352B0" w:rsidRDefault="00FF7940" w:rsidP="00E15FC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공간</w:t>
                  </w:r>
                </w:p>
              </w:tc>
            </w:tr>
            <w:tr w:rsidR="00604722" w:rsidTr="0035560A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FF7940" w:rsidRPr="00001D71" w:rsidRDefault="00FF7940" w:rsidP="005F68D7">
                  <w:pPr>
                    <w:contextualSpacing/>
                    <w:rPr>
                      <w:rFonts w:ascii="맑은 고딕" w:hAnsi="맑은 고딕"/>
                      <w:color w:val="000000" w:themeColor="text1"/>
                      <w:sz w:val="14"/>
                      <w:szCs w:val="14"/>
                    </w:rPr>
                  </w:pP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해당하는 공간에 </w:t>
                  </w:r>
                  <w:proofErr w:type="spellStart"/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  <w:highlight w:val="yellow"/>
                    </w:rPr>
                    <w:t>형광펜</w:t>
                  </w: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으로</w:t>
                  </w:r>
                  <w:proofErr w:type="spellEnd"/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 표시해주세요. 중복 선택은 불가합니다.</w:t>
                  </w:r>
                </w:p>
                <w:p w:rsidR="00FF7940" w:rsidRPr="005F68D7" w:rsidRDefault="00FF7940" w:rsidP="001E2D84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</w:rPr>
                  </w:pPr>
                  <w:r w:rsidRPr="005F68D7">
                    <w:rPr>
                      <w:rFonts w:hint="eastAsia"/>
                      <w:b w:val="0"/>
                      <w:bCs w:val="0"/>
                      <w:color w:val="404040" w:themeColor="text1" w:themeTint="BF"/>
                    </w:rPr>
                    <w:sym w:font="Wingdings" w:char="F06F"/>
                  </w:r>
                  <w:r w:rsidRPr="005F68D7">
                    <w:rPr>
                      <w:rFonts w:hint="eastAsia"/>
                      <w:b w:val="0"/>
                      <w:bCs w:val="0"/>
                      <w:color w:val="404040" w:themeColor="text1" w:themeTint="BF"/>
                    </w:rPr>
                    <w:t>원룸</w:t>
                  </w:r>
                  <w:r w:rsidRPr="005F68D7">
                    <w:rPr>
                      <w:rFonts w:hint="eastAsia"/>
                      <w:b w:val="0"/>
                      <w:bCs w:val="0"/>
                      <w:color w:val="404040" w:themeColor="text1" w:themeTint="BF"/>
                    </w:rPr>
                    <w:t xml:space="preserve"> </w:t>
                  </w:r>
                  <w:r w:rsidRPr="005F68D7">
                    <w:rPr>
                      <w:rFonts w:hint="eastAsia"/>
                      <w:color w:val="404040" w:themeColor="text1" w:themeTint="BF"/>
                    </w:rPr>
                    <w:t xml:space="preserve">   </w:t>
                  </w:r>
                  <w:r w:rsidRPr="005F68D7">
                    <w:rPr>
                      <w:rFonts w:hint="eastAsia"/>
                      <w:b w:val="0"/>
                      <w:bCs w:val="0"/>
                      <w:color w:val="404040" w:themeColor="text1" w:themeTint="BF"/>
                    </w:rPr>
                    <w:t xml:space="preserve"> </w:t>
                  </w:r>
                  <w:r w:rsidRPr="005F68D7">
                    <w:rPr>
                      <w:rFonts w:hint="eastAsia"/>
                      <w:b w:val="0"/>
                      <w:bCs w:val="0"/>
                      <w:color w:val="404040" w:themeColor="text1" w:themeTint="BF"/>
                    </w:rPr>
                    <w:sym w:font="Wingdings" w:char="F06F"/>
                  </w:r>
                  <w:r w:rsidRPr="005F68D7">
                    <w:rPr>
                      <w:rFonts w:hint="eastAsia"/>
                      <w:color w:val="404040" w:themeColor="text1" w:themeTint="BF"/>
                    </w:rPr>
                    <w:t xml:space="preserve"> </w:t>
                  </w:r>
                  <w:proofErr w:type="spellStart"/>
                  <w:r w:rsidRPr="005F68D7">
                    <w:rPr>
                      <w:rFonts w:hint="eastAsia"/>
                      <w:b w:val="0"/>
                      <w:bCs w:val="0"/>
                      <w:color w:val="404040" w:themeColor="text1" w:themeTint="BF"/>
                    </w:rPr>
                    <w:t>투룸</w:t>
                  </w:r>
                  <w:proofErr w:type="spellEnd"/>
                  <w:r w:rsidRPr="005F68D7">
                    <w:rPr>
                      <w:rFonts w:hint="eastAsia"/>
                      <w:color w:val="404040" w:themeColor="text1" w:themeTint="BF"/>
                    </w:rPr>
                    <w:t xml:space="preserve">     </w:t>
                  </w:r>
                  <w:r w:rsidRPr="005F68D7">
                    <w:rPr>
                      <w:rFonts w:hint="eastAsia"/>
                      <w:b w:val="0"/>
                      <w:bCs w:val="0"/>
                      <w:color w:val="404040" w:themeColor="text1" w:themeTint="BF"/>
                    </w:rPr>
                    <w:sym w:font="Wingdings" w:char="F06F"/>
                  </w:r>
                  <w:r w:rsidRPr="005F68D7">
                    <w:rPr>
                      <w:rFonts w:hint="eastAsia"/>
                      <w:b w:val="0"/>
                      <w:bCs w:val="0"/>
                      <w:color w:val="404040" w:themeColor="text1" w:themeTint="BF"/>
                    </w:rPr>
                    <w:t xml:space="preserve"> </w:t>
                  </w:r>
                  <w:proofErr w:type="spellStart"/>
                  <w:r w:rsidRPr="005F68D7">
                    <w:rPr>
                      <w:rFonts w:hint="eastAsia"/>
                      <w:b w:val="0"/>
                      <w:bCs w:val="0"/>
                      <w:color w:val="404040" w:themeColor="text1" w:themeTint="BF"/>
                    </w:rPr>
                    <w:t>쓰리룸</w:t>
                  </w:r>
                  <w:proofErr w:type="spellEnd"/>
                </w:p>
                <w:p w:rsidR="00FF7940" w:rsidRPr="00207F5E" w:rsidRDefault="00FF7940" w:rsidP="00B34C64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</w:rPr>
                  </w:pPr>
                </w:p>
              </w:tc>
            </w:tr>
            <w:tr w:rsidR="00FF7940" w:rsidRPr="005B1C12" w:rsidTr="0035560A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FF7940" w:rsidRPr="003352B0" w:rsidRDefault="00FF7940" w:rsidP="00E15FC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 w:rsidRPr="003352B0">
                    <w:rPr>
                      <w:rFonts w:ascii="맑은 고딕" w:hAnsi="맑은 고딕" w:hint="eastAsia"/>
                      <w:color w:val="FF9A62"/>
                    </w:rPr>
                    <w:t>스타일</w:t>
                  </w:r>
                </w:p>
              </w:tc>
            </w:tr>
            <w:tr w:rsidR="00FF7940" w:rsidRPr="00207F5E" w:rsidTr="0035560A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FF7940" w:rsidRPr="00001D71" w:rsidRDefault="00FF7940" w:rsidP="003352B0">
                  <w:pPr>
                    <w:contextualSpacing/>
                    <w:rPr>
                      <w:rFonts w:ascii="맑은 고딕" w:hAnsi="맑은 고딕"/>
                      <w:color w:val="000000" w:themeColor="text1"/>
                      <w:sz w:val="14"/>
                      <w:szCs w:val="14"/>
                    </w:rPr>
                  </w:pP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해당하는 컨설팅 스타일에 </w:t>
                  </w:r>
                  <w:proofErr w:type="spellStart"/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  <w:highlight w:val="yellow"/>
                    </w:rPr>
                    <w:t>형광펜</w:t>
                  </w: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으로</w:t>
                  </w:r>
                  <w:proofErr w:type="spellEnd"/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 표시해주세요. 중복 선택은 불가합니다.</w:t>
                  </w:r>
                </w:p>
                <w:p w:rsidR="00FF7940" w:rsidRPr="00001D71" w:rsidRDefault="00FF7940" w:rsidP="003352B0">
                  <w:pPr>
                    <w:contextualSpacing/>
                    <w:rPr>
                      <w:rFonts w:ascii="맑은 고딕" w:hAnsi="맑은 고딕"/>
                      <w:color w:val="000000" w:themeColor="text1"/>
                      <w:sz w:val="14"/>
                      <w:szCs w:val="14"/>
                    </w:rPr>
                  </w:pPr>
                </w:p>
                <w:p w:rsidR="00FF7940" w:rsidRPr="00F57A8F" w:rsidRDefault="00FF7940" w:rsidP="00F57A8F">
                  <w:pPr>
                    <w:pStyle w:val="2"/>
                    <w:outlineLvl w:val="1"/>
                  </w:pPr>
                  <w:r w:rsidRPr="00F57A8F">
                    <w:rPr>
                      <w:rFonts w:hint="eastAsia"/>
                      <w:b w:val="0"/>
                      <w:bCs w:val="0"/>
                    </w:rPr>
                    <w:sym w:font="Wingdings" w:char="F06F"/>
                  </w:r>
                  <w:r w:rsidRPr="00F57A8F">
                    <w:rPr>
                      <w:rFonts w:hint="eastAsia"/>
                      <w:b w:val="0"/>
                      <w:bCs w:val="0"/>
                    </w:rPr>
                    <w:t xml:space="preserve">모던     </w:t>
                  </w:r>
                  <w:r w:rsidRPr="00F57A8F">
                    <w:rPr>
                      <w:rFonts w:hint="eastAsia"/>
                      <w:b w:val="0"/>
                      <w:bCs w:val="0"/>
                    </w:rPr>
                    <w:sym w:font="Wingdings" w:char="F06F"/>
                  </w:r>
                  <w:r w:rsidRPr="00F57A8F">
                    <w:rPr>
                      <w:rFonts w:hint="eastAsia"/>
                      <w:b w:val="0"/>
                      <w:bCs w:val="0"/>
                    </w:rPr>
                    <w:t xml:space="preserve"> </w:t>
                  </w:r>
                  <w:proofErr w:type="spellStart"/>
                  <w:r w:rsidRPr="00F57A8F">
                    <w:rPr>
                      <w:rFonts w:hint="eastAsia"/>
                      <w:b w:val="0"/>
                      <w:bCs w:val="0"/>
                    </w:rPr>
                    <w:t>미니멀</w:t>
                  </w:r>
                  <w:proofErr w:type="spellEnd"/>
                  <w:r w:rsidRPr="00F57A8F">
                    <w:rPr>
                      <w:rFonts w:hint="eastAsia"/>
                      <w:b w:val="0"/>
                      <w:bCs w:val="0"/>
                    </w:rPr>
                    <w:t xml:space="preserve">     </w:t>
                  </w:r>
                  <w:r w:rsidRPr="00F57A8F">
                    <w:rPr>
                      <w:rFonts w:hint="eastAsia"/>
                      <w:b w:val="0"/>
                      <w:bCs w:val="0"/>
                    </w:rPr>
                    <w:sym w:font="Wingdings" w:char="F06F"/>
                  </w:r>
                  <w:r w:rsidRPr="00F57A8F">
                    <w:rPr>
                      <w:rFonts w:hint="eastAsia"/>
                      <w:b w:val="0"/>
                      <w:bCs w:val="0"/>
                    </w:rPr>
                    <w:t xml:space="preserve"> </w:t>
                  </w:r>
                  <w:proofErr w:type="spellStart"/>
                  <w:r w:rsidRPr="00F57A8F">
                    <w:rPr>
                      <w:rFonts w:hint="eastAsia"/>
                      <w:b w:val="0"/>
                      <w:bCs w:val="0"/>
                    </w:rPr>
                    <w:t>내추럴</w:t>
                  </w:r>
                  <w:proofErr w:type="spellEnd"/>
                  <w:r w:rsidRPr="00F57A8F">
                    <w:rPr>
                      <w:rFonts w:hint="eastAsia"/>
                      <w:b w:val="0"/>
                      <w:bCs w:val="0"/>
                    </w:rPr>
                    <w:t xml:space="preserve">     </w:t>
                  </w:r>
                  <w:r w:rsidRPr="00F57A8F">
                    <w:rPr>
                      <w:rFonts w:hint="eastAsia"/>
                      <w:b w:val="0"/>
                      <w:bCs w:val="0"/>
                    </w:rPr>
                    <w:sym w:font="Wingdings" w:char="F06F"/>
                  </w:r>
                  <w:r w:rsidRPr="00F57A8F">
                    <w:rPr>
                      <w:rFonts w:hint="eastAsia"/>
                      <w:b w:val="0"/>
                      <w:bCs w:val="0"/>
                    </w:rPr>
                    <w:t xml:space="preserve"> </w:t>
                  </w:r>
                  <w:proofErr w:type="spellStart"/>
                  <w:r w:rsidRPr="00F57A8F">
                    <w:rPr>
                      <w:rFonts w:hint="eastAsia"/>
                      <w:b w:val="0"/>
                      <w:bCs w:val="0"/>
                    </w:rPr>
                    <w:t>엔티크</w:t>
                  </w:r>
                  <w:proofErr w:type="spellEnd"/>
                  <w:r w:rsidRPr="00F57A8F">
                    <w:rPr>
                      <w:rFonts w:hint="eastAsia"/>
                      <w:b w:val="0"/>
                      <w:bCs w:val="0"/>
                    </w:rPr>
                    <w:t xml:space="preserve">     </w:t>
                  </w:r>
                  <w:r w:rsidRPr="00F57A8F">
                    <w:rPr>
                      <w:rFonts w:hint="eastAsia"/>
                      <w:b w:val="0"/>
                      <w:bCs w:val="0"/>
                    </w:rPr>
                    <w:sym w:font="Wingdings" w:char="F06F"/>
                  </w:r>
                  <w:r w:rsidRPr="00F57A8F">
                    <w:rPr>
                      <w:rFonts w:hint="eastAsia"/>
                      <w:b w:val="0"/>
                      <w:bCs w:val="0"/>
                    </w:rPr>
                    <w:t xml:space="preserve"> 북유럽</w:t>
                  </w:r>
                </w:p>
              </w:tc>
            </w:tr>
            <w:tr w:rsidR="00FF7940" w:rsidRPr="003352B0" w:rsidTr="0035560A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FF7940" w:rsidRPr="003352B0" w:rsidRDefault="00FF7940" w:rsidP="00E15FC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범위</w:t>
                  </w:r>
                </w:p>
              </w:tc>
            </w:tr>
            <w:tr w:rsidR="00FF7940" w:rsidRPr="00207F5E" w:rsidTr="0035560A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FF7940" w:rsidRPr="00604722" w:rsidRDefault="00FF7940" w:rsidP="00061CCC">
                  <w:pPr>
                    <w:contextualSpacing/>
                    <w:rPr>
                      <w:rFonts w:ascii="맑은 고딕" w:hAnsi="맑은 고딕"/>
                      <w:color w:val="FF9A62"/>
                      <w:sz w:val="14"/>
                      <w:szCs w:val="14"/>
                    </w:rPr>
                  </w:pP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해당하는 컨설팅</w:t>
                  </w:r>
                  <w:r w:rsidR="002563F5"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 범위</w:t>
                  </w: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에 </w:t>
                  </w:r>
                  <w:proofErr w:type="spellStart"/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  <w:highlight w:val="yellow"/>
                    </w:rPr>
                    <w:t>형광펜</w:t>
                  </w: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으로</w:t>
                  </w:r>
                  <w:proofErr w:type="spellEnd"/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 표시해주세요. 중복 선택은 불가합니다</w:t>
                  </w:r>
                  <w:r w:rsidRPr="002563F5">
                    <w:rPr>
                      <w:rFonts w:ascii="맑은 고딕" w:hAnsi="맑은 고딕" w:hint="eastAsia"/>
                      <w:b w:val="0"/>
                      <w:bCs w:val="0"/>
                      <w:color w:val="FF9A62"/>
                      <w:sz w:val="14"/>
                      <w:szCs w:val="14"/>
                    </w:rPr>
                    <w:t>.</w:t>
                  </w:r>
                </w:p>
                <w:p w:rsidR="00FF7940" w:rsidRPr="005F592D" w:rsidRDefault="00FF7940" w:rsidP="00F57A8F">
                  <w:pPr>
                    <w:pStyle w:val="2"/>
                    <w:outlineLvl w:val="1"/>
                    <w:rPr>
                      <w:b w:val="0"/>
                      <w:bCs w:val="0"/>
                    </w:rPr>
                  </w:pPr>
                  <w:r w:rsidRPr="005F592D">
                    <w:rPr>
                      <w:rFonts w:hint="eastAsia"/>
                      <w:b w:val="0"/>
                      <w:bCs w:val="0"/>
                    </w:rPr>
                    <w:t>가구 및 소품</w:t>
                  </w:r>
                </w:p>
                <w:p w:rsidR="00FF7940" w:rsidRPr="00EF10D8" w:rsidRDefault="00FF7940" w:rsidP="00F57A8F">
                  <w:pPr>
                    <w:pStyle w:val="2"/>
                    <w:outlineLvl w:val="1"/>
                  </w:pPr>
                  <w:r w:rsidRPr="005F592D">
                    <w:rPr>
                      <w:rFonts w:hint="eastAsia"/>
                      <w:b w:val="0"/>
                      <w:bCs w:val="0"/>
                    </w:rPr>
                    <w:sym w:font="Wingdings" w:char="F06F"/>
                  </w:r>
                  <w:r w:rsidRPr="005F592D">
                    <w:rPr>
                      <w:rFonts w:hint="eastAsia"/>
                      <w:b w:val="0"/>
                      <w:bCs w:val="0"/>
                    </w:rPr>
                    <w:t xml:space="preserve">추천     </w:t>
                  </w:r>
                  <w:r w:rsidRPr="005F592D">
                    <w:rPr>
                      <w:rFonts w:hint="eastAsia"/>
                      <w:b w:val="0"/>
                      <w:bCs w:val="0"/>
                    </w:rPr>
                    <w:sym w:font="Wingdings" w:char="F06F"/>
                  </w:r>
                  <w:r w:rsidRPr="005F592D">
                    <w:rPr>
                      <w:rFonts w:hint="eastAsia"/>
                      <w:b w:val="0"/>
                      <w:bCs w:val="0"/>
                    </w:rPr>
                    <w:t xml:space="preserve"> 추천부터 배치까지</w:t>
                  </w:r>
                  <w:r w:rsidRPr="00EF10D8">
                    <w:rPr>
                      <w:rFonts w:hint="eastAsia"/>
                    </w:rPr>
                    <w:t xml:space="preserve">    </w:t>
                  </w:r>
                </w:p>
              </w:tc>
            </w:tr>
            <w:tr w:rsidR="00FF7940" w:rsidRPr="00207F5E" w:rsidTr="0035560A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:rsidR="00FF7940" w:rsidRPr="003352B0" w:rsidRDefault="00C96BB4" w:rsidP="00E15FC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총 금액</w:t>
                  </w:r>
                </w:p>
              </w:tc>
            </w:tr>
            <w:tr w:rsidR="00FF7940" w:rsidRPr="00207F5E" w:rsidTr="0035560A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:rsidR="00FF7940" w:rsidRPr="002563F5" w:rsidRDefault="00C96BB4" w:rsidP="00061CCC">
                  <w:pPr>
                    <w:contextualSpacing/>
                    <w:rPr>
                      <w:rFonts w:ascii="맑은 고딕" w:hAnsi="맑은 고딕"/>
                      <w:color w:val="FF9A62"/>
                      <w:sz w:val="14"/>
                      <w:szCs w:val="14"/>
                    </w:rPr>
                  </w:pP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컨설팅에 사용된 총 금액을 적어주세요</w:t>
                  </w:r>
                  <w:r w:rsidRPr="002563F5">
                    <w:rPr>
                      <w:rFonts w:ascii="맑은 고딕" w:hAnsi="맑은 고딕" w:hint="eastAsia"/>
                      <w:b w:val="0"/>
                      <w:bCs w:val="0"/>
                      <w:color w:val="FF9A62"/>
                      <w:sz w:val="14"/>
                      <w:szCs w:val="14"/>
                    </w:rPr>
                    <w:t>.</w:t>
                  </w:r>
                </w:p>
                <w:p w:rsidR="00A97B44" w:rsidRPr="00E15FC5" w:rsidRDefault="00C96BB4" w:rsidP="00F57A8F">
                  <w:pPr>
                    <w:pStyle w:val="2"/>
                    <w:outlineLvl w:val="1"/>
                    <w:rPr>
                      <w:b w:val="0"/>
                      <w:bCs w:val="0"/>
                    </w:rPr>
                  </w:pPr>
                  <w:r w:rsidRPr="00163C17">
                    <w:rPr>
                      <w:rFonts w:hint="eastAsia"/>
                      <w:b w:val="0"/>
                      <w:bCs w:val="0"/>
                    </w:rPr>
                    <w:t xml:space="preserve">총 </w:t>
                  </w:r>
                  <w:r w:rsidR="00A970D1">
                    <w:rPr>
                      <w:b w:val="0"/>
                      <w:bCs w:val="0"/>
                    </w:rPr>
                    <w:t>________</w:t>
                  </w:r>
                  <w:r w:rsidR="00FF7940" w:rsidRPr="00163C17">
                    <w:rPr>
                      <w:rFonts w:hint="eastAsia"/>
                      <w:b w:val="0"/>
                      <w:bCs w:val="0"/>
                    </w:rPr>
                    <w:t>원</w:t>
                  </w:r>
                </w:p>
                <w:p w:rsidR="00FF7940" w:rsidRPr="00F57A8F" w:rsidRDefault="00C96BB4" w:rsidP="00C96BB4">
                  <w:pPr>
                    <w:spacing w:after="60" w:line="259" w:lineRule="auto"/>
                    <w:rPr>
                      <w:rFonts w:ascii="맑은 고딕" w:hAnsi="맑은 고딕" w:cs="맑은 고딕 Semilight"/>
                      <w:b w:val="0"/>
                      <w:bCs w:val="0"/>
                      <w:color w:val="FF9A62"/>
                      <w:sz w:val="30"/>
                      <w:szCs w:val="30"/>
                    </w:rPr>
                  </w:pPr>
                  <w:r w:rsidRPr="00F57A8F">
                    <w:rPr>
                      <w:rFonts w:ascii="맑은 고딕" w:hAnsi="맑은 고딕" w:cs="맑은 고딕 Semilight" w:hint="eastAsia"/>
                      <w:b w:val="0"/>
                      <w:bCs w:val="0"/>
                      <w:color w:val="000000" w:themeColor="text1"/>
                      <w:sz w:val="30"/>
                      <w:szCs w:val="30"/>
                    </w:rPr>
                    <w:t>프로필</w:t>
                  </w:r>
                </w:p>
              </w:tc>
            </w:tr>
            <w:tr w:rsidR="00FF7940" w:rsidRPr="00207F5E" w:rsidTr="0035560A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:rsidR="00FF7940" w:rsidRPr="003352B0" w:rsidRDefault="00FF7940" w:rsidP="00E15FC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 w:rsidRPr="003352B0">
                    <w:rPr>
                      <w:rFonts w:ascii="맑은 고딕" w:hAnsi="맑은 고딕" w:hint="eastAsia"/>
                      <w:color w:val="FF9A62"/>
                    </w:rPr>
                    <w:t>자기소개</w:t>
                  </w:r>
                  <w:r w:rsidR="00512652">
                    <w:rPr>
                      <w:rFonts w:ascii="맑은 고딕" w:hAnsi="맑은 고딕" w:hint="eastAsia"/>
                      <w:color w:val="FF9A62"/>
                    </w:rPr>
                    <w:t xml:space="preserve"> </w:t>
                  </w:r>
                </w:p>
              </w:tc>
            </w:tr>
            <w:tr w:rsidR="00FF7940" w:rsidRPr="00207F5E" w:rsidTr="0035560A">
              <w:trPr>
                <w:trHeight w:val="1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E48312" w:themeColor="accent1"/>
                    <w:bottom w:val="single" w:sz="4" w:space="0" w:color="E48312" w:themeColor="accent1"/>
                  </w:tcBorders>
                </w:tcPr>
                <w:p w:rsidR="00FF7940" w:rsidRPr="00001D71" w:rsidRDefault="00FF7940" w:rsidP="00413B47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000000" w:themeColor="text1"/>
                      <w:sz w:val="14"/>
                      <w:szCs w:val="14"/>
                    </w:rPr>
                  </w:pP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컨설턴트로서 본인을 소개해주세요. 자기소개는 포트폴리오 상단에 게시됩니다. </w:t>
                  </w:r>
                  <w:r w:rsidR="00512652"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(</w:t>
                  </w:r>
                  <w:r w:rsidR="00512652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공백 포함 최대 </w:t>
                  </w:r>
                  <w:r w:rsidR="00512652"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140</w:t>
                  </w:r>
                  <w:r w:rsidR="00512652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자</w:t>
                  </w:r>
                  <w:r w:rsidR="00512652"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)</w:t>
                  </w:r>
                </w:p>
                <w:p w:rsidR="00B62933" w:rsidRDefault="00B62933" w:rsidP="00413B47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</w:p>
                <w:p w:rsidR="00E15FC5" w:rsidRPr="002563F5" w:rsidRDefault="00E15FC5" w:rsidP="00E15FC5">
                  <w:pPr>
                    <w:pStyle w:val="4"/>
                    <w:outlineLvl w:val="3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가격</w:t>
                  </w:r>
                </w:p>
                <w:p w:rsidR="00E15FC5" w:rsidRPr="00001D71" w:rsidRDefault="00E15FC5" w:rsidP="00E15FC5">
                  <w:pPr>
                    <w:contextualSpacing/>
                    <w:rPr>
                      <w:rFonts w:ascii="맑은 고딕" w:hAnsi="맑은 고딕"/>
                      <w:color w:val="000000" w:themeColor="text1"/>
                      <w:sz w:val="14"/>
                      <w:szCs w:val="14"/>
                    </w:rPr>
                  </w:pPr>
                  <w:r w:rsidRPr="00001D71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희망하는 컨설팅 금액을 평 단위를 기준으로 작성해주세요.</w:t>
                  </w:r>
                </w:p>
                <w:p w:rsidR="00413B47" w:rsidRPr="00E15FC5" w:rsidRDefault="00E15FC5" w:rsidP="00E15FC5">
                  <w:pPr>
                    <w:spacing w:line="360" w:lineRule="auto"/>
                    <w:contextualSpacing/>
                    <w:rPr>
                      <w:rFonts w:ascii="맑은 고딕" w:hAnsi="맑은 고딕"/>
                    </w:rPr>
                  </w:pPr>
                  <w:r w:rsidRPr="00E15FC5">
                    <w:rPr>
                      <w:rFonts w:ascii="맑은 고딕" w:hAnsi="맑은 고딕"/>
                      <w:b w:val="0"/>
                      <w:bCs w:val="0"/>
                    </w:rPr>
                    <w:t>1</w:t>
                  </w:r>
                  <w:r w:rsidRPr="00E15FC5">
                    <w:rPr>
                      <w:rFonts w:ascii="맑은 고딕" w:hAnsi="맑은 고딕" w:hint="eastAsia"/>
                      <w:b w:val="0"/>
                      <w:bCs w:val="0"/>
                    </w:rPr>
                    <w:t xml:space="preserve">평 당 </w:t>
                  </w:r>
                  <w:r w:rsidRPr="00E15FC5">
                    <w:rPr>
                      <w:rFonts w:ascii="맑은 고딕" w:hAnsi="맑은 고딕"/>
                      <w:b w:val="0"/>
                      <w:bCs w:val="0"/>
                    </w:rPr>
                    <w:t>____</w:t>
                  </w:r>
                  <w:r w:rsidRPr="00E15FC5">
                    <w:rPr>
                      <w:rFonts w:ascii="맑은 고딕" w:hAnsi="맑은 고딕" w:hint="eastAsia"/>
                      <w:b w:val="0"/>
                      <w:bCs w:val="0"/>
                    </w:rPr>
                    <w:t>원</w:t>
                  </w:r>
                </w:p>
                <w:p w:rsidR="00E15FC5" w:rsidRPr="00413B47" w:rsidRDefault="00E15FC5" w:rsidP="00413B47">
                  <w:pPr>
                    <w:spacing w:line="360" w:lineRule="auto"/>
                    <w:contextualSpacing/>
                    <w:rPr>
                      <w:rFonts w:ascii="맑은 고딕" w:hAnsi="맑은 고딕"/>
                    </w:rPr>
                  </w:pPr>
                </w:p>
              </w:tc>
            </w:tr>
            <w:tr w:rsidR="00E15FC5" w:rsidRPr="00207F5E" w:rsidTr="0035560A">
              <w:trPr>
                <w:trHeight w:val="1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E48312" w:themeColor="accent1"/>
                    <w:bottom w:val="nil"/>
                  </w:tcBorders>
                </w:tcPr>
                <w:p w:rsidR="00E15FC5" w:rsidRPr="00001D71" w:rsidRDefault="00E15FC5" w:rsidP="00413B47">
                  <w:pPr>
                    <w:spacing w:line="360" w:lineRule="auto"/>
                    <w:contextualSpacing/>
                    <w:rPr>
                      <w:rFonts w:ascii="맑은 고딕" w:hAnsi="맑은 고딕"/>
                      <w:color w:val="000000" w:themeColor="text1"/>
                      <w:sz w:val="14"/>
                      <w:szCs w:val="14"/>
                    </w:rPr>
                  </w:pPr>
                </w:p>
              </w:tc>
            </w:tr>
          </w:tbl>
          <w:p w:rsidR="00E15FC5" w:rsidRPr="00E15FC5" w:rsidRDefault="00E15FC5" w:rsidP="00E15FC5">
            <w:pPr>
              <w:spacing w:line="276" w:lineRule="auto"/>
              <w:contextualSpacing/>
              <w:rPr>
                <w:rFonts w:ascii="맑은 고딕" w:hAnsi="맑은 고딕"/>
                <w:sz w:val="24"/>
                <w:szCs w:val="24"/>
              </w:rPr>
            </w:pPr>
            <w:r w:rsidRPr="00E15FC5">
              <w:rPr>
                <w:rFonts w:ascii="맑은 고딕" w:hAnsi="맑은 고딕" w:hint="eastAsia"/>
                <w:sz w:val="24"/>
                <w:szCs w:val="24"/>
              </w:rPr>
              <w:lastRenderedPageBreak/>
              <w:t>사진</w:t>
            </w: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E15FC5" w:rsidRPr="003352B0" w:rsidTr="0035560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FF9A61"/>
                  </w:tcBorders>
                </w:tcPr>
                <w:p w:rsidR="00E15FC5" w:rsidRPr="003352B0" w:rsidRDefault="00E15FC5" w:rsidP="00E15FC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proofErr w:type="spellStart"/>
                  <w:r>
                    <w:rPr>
                      <w:rFonts w:ascii="맑은 고딕" w:hAnsi="맑은 고딕" w:hint="eastAsia"/>
                      <w:color w:val="FF9A62"/>
                    </w:rPr>
                    <w:t>썸네일</w:t>
                  </w:r>
                  <w:proofErr w:type="spellEnd"/>
                  <w:r>
                    <w:rPr>
                      <w:rFonts w:ascii="맑은 고딕" w:hAnsi="맑은 고딕" w:hint="eastAsia"/>
                      <w:color w:val="FF9A62"/>
                    </w:rPr>
                    <w:t xml:space="preserve"> </w:t>
                  </w:r>
                  <w:r w:rsidR="007937C1">
                    <w:rPr>
                      <w:rFonts w:ascii="맑은 고딕" w:hAnsi="맑은 고딕"/>
                      <w:color w:val="FF9A62"/>
                    </w:rPr>
                    <w:t>(</w:t>
                  </w:r>
                  <w:r>
                    <w:rPr>
                      <w:rFonts w:ascii="맑은 고딕" w:hAnsi="맑은 고딕"/>
                      <w:color w:val="FF9A62"/>
                    </w:rPr>
                    <w:t>1</w:t>
                  </w:r>
                  <w:r>
                    <w:rPr>
                      <w:rFonts w:ascii="맑은 고딕" w:hAnsi="맑은 고딕" w:hint="eastAsia"/>
                      <w:color w:val="FF9A62"/>
                    </w:rPr>
                    <w:t>장</w:t>
                  </w:r>
                  <w:r w:rsidR="007937C1">
                    <w:rPr>
                      <w:rFonts w:ascii="맑은 고딕" w:hAnsi="맑은 고딕" w:hint="eastAsia"/>
                      <w:color w:val="FF9A62"/>
                    </w:rPr>
                    <w:t>)</w:t>
                  </w:r>
                </w:p>
              </w:tc>
            </w:tr>
            <w:tr w:rsidR="00E15FC5" w:rsidRPr="0035560A" w:rsidTr="0035560A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FF9A61"/>
                    <w:bottom w:val="single" w:sz="4" w:space="0" w:color="FF9A61"/>
                  </w:tcBorders>
                </w:tcPr>
                <w:p w:rsidR="00E15FC5" w:rsidRPr="00604722" w:rsidRDefault="00E15FC5" w:rsidP="00E15FC5">
                  <w:pPr>
                    <w:contextualSpacing/>
                    <w:rPr>
                      <w:rFonts w:ascii="맑은 고딕" w:hAnsi="맑은 고딕"/>
                      <w:color w:val="FF9A62"/>
                      <w:sz w:val="14"/>
                      <w:szCs w:val="14"/>
                    </w:rPr>
                  </w:pPr>
                  <w:r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홈 화면에서 보이는 </w:t>
                  </w:r>
                  <w:proofErr w:type="spellStart"/>
                  <w:r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썸네일</w:t>
                  </w:r>
                  <w:proofErr w:type="spellEnd"/>
                  <w:r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 이미지입니다.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가장 마음에 드는 사진을 첨부해주세요.</w:t>
                  </w:r>
                </w:p>
                <w:p w:rsidR="00E15FC5" w:rsidRPr="00EF10D8" w:rsidRDefault="00E15FC5" w:rsidP="00E15FC5">
                  <w:pPr>
                    <w:pStyle w:val="2"/>
                    <w:outlineLvl w:val="1"/>
                  </w:pPr>
                  <w:r w:rsidRPr="00EF10D8">
                    <w:rPr>
                      <w:rFonts w:hint="eastAsia"/>
                    </w:rPr>
                    <w:t xml:space="preserve"> </w:t>
                  </w:r>
                </w:p>
              </w:tc>
            </w:tr>
            <w:tr w:rsidR="0035560A" w:rsidRPr="0035560A" w:rsidTr="0035560A">
              <w:trPr>
                <w:trHeight w:val="3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FF9A61"/>
                    <w:bottom w:val="single" w:sz="4" w:space="0" w:color="FF9A61"/>
                  </w:tcBorders>
                </w:tcPr>
                <w:p w:rsidR="0035560A" w:rsidRDefault="0035560A" w:rsidP="00E15FC5">
                  <w:pPr>
                    <w:contextualSpacing/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 xml:space="preserve">도면 </w:t>
                  </w:r>
                  <w:r w:rsidR="007937C1">
                    <w:rPr>
                      <w:rFonts w:ascii="맑은 고딕" w:hAnsi="맑은 고딕"/>
                      <w:color w:val="FF9A62"/>
                    </w:rPr>
                    <w:t>(</w:t>
                  </w:r>
                  <w:r>
                    <w:rPr>
                      <w:rFonts w:ascii="맑은 고딕" w:hAnsi="맑은 고딕"/>
                      <w:color w:val="FF9A62"/>
                    </w:rPr>
                    <w:t>1</w:t>
                  </w:r>
                  <w:r>
                    <w:rPr>
                      <w:rFonts w:ascii="맑은 고딕" w:hAnsi="맑은 고딕" w:hint="eastAsia"/>
                      <w:color w:val="FF9A62"/>
                    </w:rPr>
                    <w:t>장</w:t>
                  </w:r>
                  <w:r w:rsidR="007937C1">
                    <w:rPr>
                      <w:rFonts w:ascii="맑은 고딕" w:hAnsi="맑은 고딕" w:hint="eastAsia"/>
                      <w:color w:val="FF9A62"/>
                    </w:rPr>
                    <w:t>)</w:t>
                  </w:r>
                </w:p>
              </w:tc>
            </w:tr>
          </w:tbl>
          <w:p w:rsidR="0035560A" w:rsidRPr="0035560A" w:rsidRDefault="0035560A" w:rsidP="0035560A">
            <w:pPr>
              <w:spacing w:line="360" w:lineRule="auto"/>
              <w:contextualSpacing/>
              <w:rPr>
                <w:rFonts w:ascii="맑은 고딕" w:hAnsi="맑은 고딕"/>
                <w:sz w:val="14"/>
                <w:szCs w:val="14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 xml:space="preserve">가구 및 소품 배치가 완료 된 사진을 첨부해주세요. 아래의 예시 사진을 참고하세요. </w:t>
            </w:r>
          </w:p>
          <w:p w:rsidR="007937C1" w:rsidRDefault="007937C1" w:rsidP="00E15FC5">
            <w:pPr>
              <w:spacing w:line="276" w:lineRule="auto"/>
              <w:contextualSpacing/>
              <w:rPr>
                <w:rFonts w:ascii="맑은 고딕" w:hAnsi="맑은 고딕"/>
              </w:rPr>
            </w:pPr>
            <w:r>
              <w:rPr>
                <w:rFonts w:ascii="맑은 고딕" w:hAnsi="맑은 고딕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42214</wp:posOffset>
                  </wp:positionV>
                  <wp:extent cx="1391285" cy="1558925"/>
                  <wp:effectExtent l="0" t="0" r="5715" b="3175"/>
                  <wp:wrapSquare wrapText="bothSides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온룸-1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285" cy="155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937C1" w:rsidRDefault="007937C1" w:rsidP="00E15FC5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p w:rsidR="00E15FC5" w:rsidRDefault="00E15FC5" w:rsidP="00E15FC5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p w:rsidR="007937C1" w:rsidRDefault="007937C1" w:rsidP="00E15FC5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p w:rsidR="007937C1" w:rsidRDefault="007937C1" w:rsidP="00E15FC5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p w:rsidR="007937C1" w:rsidRDefault="007937C1" w:rsidP="00E15FC5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p w:rsidR="007937C1" w:rsidRDefault="007937C1" w:rsidP="00E15FC5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7937C1" w:rsidRPr="0035560A" w:rsidTr="003807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FF9A61"/>
                    <w:bottom w:val="single" w:sz="4" w:space="0" w:color="FF9A61"/>
                  </w:tcBorders>
                </w:tcPr>
                <w:p w:rsidR="007937C1" w:rsidRDefault="007937C1" w:rsidP="007937C1">
                  <w:pPr>
                    <w:contextualSpacing/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맑은 고딕" w:hAnsi="맑은 고딕" w:hint="eastAsia"/>
                      <w:color w:val="FF9A62"/>
                    </w:rPr>
                    <w:t>자유사진</w:t>
                  </w:r>
                  <w:proofErr w:type="spellEnd"/>
                  <w:r>
                    <w:rPr>
                      <w:rFonts w:ascii="맑은 고딕" w:hAnsi="맑은 고딕" w:hint="eastAsia"/>
                      <w:color w:val="FF9A62"/>
                    </w:rPr>
                    <w:t xml:space="preserve"> </w:t>
                  </w:r>
                  <w:r>
                    <w:rPr>
                      <w:rFonts w:ascii="맑은 고딕" w:hAnsi="맑은 고딕"/>
                      <w:color w:val="FF9A62"/>
                    </w:rPr>
                    <w:t>(</w:t>
                  </w:r>
                  <w:r>
                    <w:rPr>
                      <w:rFonts w:ascii="맑은 고딕" w:hAnsi="맑은 고딕" w:hint="eastAsia"/>
                      <w:color w:val="FF9A62"/>
                    </w:rPr>
                    <w:t xml:space="preserve">최대 </w:t>
                  </w:r>
                  <w:r>
                    <w:rPr>
                      <w:rFonts w:ascii="맑은 고딕" w:hAnsi="맑은 고딕"/>
                      <w:color w:val="FF9A62"/>
                    </w:rPr>
                    <w:t>10</w:t>
                  </w:r>
                  <w:r>
                    <w:rPr>
                      <w:rFonts w:ascii="맑은 고딕" w:hAnsi="맑은 고딕" w:hint="eastAsia"/>
                      <w:color w:val="FF9A62"/>
                    </w:rPr>
                    <w:t>장</w:t>
                  </w:r>
                  <w:r>
                    <w:rPr>
                      <w:rFonts w:ascii="맑은 고딕" w:hAnsi="맑은 고딕"/>
                      <w:color w:val="FF9A62"/>
                    </w:rPr>
                    <w:t>)</w:t>
                  </w:r>
                </w:p>
              </w:tc>
            </w:tr>
          </w:tbl>
          <w:p w:rsidR="0026710C" w:rsidRPr="009550BA" w:rsidRDefault="0026710C" w:rsidP="0026710C">
            <w:pPr>
              <w:spacing w:line="360" w:lineRule="auto"/>
              <w:contextualSpacing/>
              <w:rPr>
                <w:rFonts w:ascii="맑은 고딕" w:hAnsi="맑은 고딕"/>
                <w:b/>
                <w:bCs/>
                <w:sz w:val="14"/>
                <w:szCs w:val="14"/>
              </w:rPr>
            </w:pPr>
            <w:r w:rsidRPr="009550BA">
              <w:rPr>
                <w:rFonts w:ascii="맑은 고딕" w:hAnsi="맑은 고딕" w:hint="eastAsia"/>
                <w:sz w:val="14"/>
                <w:szCs w:val="14"/>
              </w:rPr>
              <w:t>포트폴리오</w:t>
            </w:r>
            <w:r>
              <w:rPr>
                <w:rFonts w:ascii="맑은 고딕" w:hAnsi="맑은 고딕" w:hint="eastAsia"/>
                <w:sz w:val="14"/>
                <w:szCs w:val="14"/>
              </w:rPr>
              <w:t xml:space="preserve"> 설명에 도움이 될 만한 사진을 자유롭게 첨부해주세요.</w:t>
            </w:r>
          </w:p>
          <w:p w:rsidR="007937C1" w:rsidRPr="0026710C" w:rsidRDefault="007937C1" w:rsidP="00E15FC5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p w:rsidR="007937C1" w:rsidRDefault="007937C1" w:rsidP="00E15FC5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B47B1C" w:rsidRPr="0035560A" w:rsidTr="0047134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FF9A61"/>
                    <w:bottom w:val="single" w:sz="4" w:space="0" w:color="FF9A61"/>
                  </w:tcBorders>
                </w:tcPr>
                <w:p w:rsidR="00B47B1C" w:rsidRDefault="00B47B1C" w:rsidP="00B47B1C">
                  <w:pPr>
                    <w:contextualSpacing/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내용</w:t>
                  </w:r>
                </w:p>
              </w:tc>
            </w:tr>
          </w:tbl>
          <w:p w:rsidR="00B47B1C" w:rsidRPr="009550BA" w:rsidRDefault="00B47B1C" w:rsidP="00B47B1C">
            <w:pPr>
              <w:spacing w:line="360" w:lineRule="auto"/>
              <w:contextualSpacing/>
              <w:rPr>
                <w:rFonts w:ascii="맑은 고딕" w:hAnsi="맑은 고딕"/>
                <w:b/>
                <w:bCs/>
                <w:sz w:val="14"/>
                <w:szCs w:val="14"/>
              </w:rPr>
            </w:pPr>
            <w:r w:rsidRPr="009550BA">
              <w:rPr>
                <w:rFonts w:ascii="맑은 고딕" w:hAnsi="맑은 고딕" w:hint="eastAsia"/>
                <w:sz w:val="14"/>
                <w:szCs w:val="14"/>
              </w:rPr>
              <w:t>포트폴리오</w:t>
            </w:r>
            <w:r>
              <w:rPr>
                <w:rFonts w:ascii="맑은 고딕" w:hAnsi="맑은 고딕" w:hint="eastAsia"/>
                <w:sz w:val="14"/>
                <w:szCs w:val="14"/>
              </w:rPr>
              <w:t xml:space="preserve"> </w:t>
            </w:r>
            <w:r>
              <w:rPr>
                <w:rFonts w:ascii="맑은 고딕" w:hAnsi="맑은 고딕" w:hint="eastAsia"/>
                <w:sz w:val="14"/>
                <w:szCs w:val="14"/>
              </w:rPr>
              <w:t>설명을 작성해주세요.</w:t>
            </w:r>
            <w:r>
              <w:rPr>
                <w:rFonts w:ascii="맑은 고딕" w:hAnsi="맑은 고딕" w:hint="eastAsia"/>
                <w:sz w:val="14"/>
                <w:szCs w:val="14"/>
              </w:rPr>
              <w:t>.</w:t>
            </w:r>
          </w:p>
          <w:p w:rsidR="00B47B1C" w:rsidRPr="0026710C" w:rsidRDefault="00B47B1C" w:rsidP="00B47B1C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p w:rsidR="00B47B1C" w:rsidRDefault="00B47B1C" w:rsidP="00B47B1C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p w:rsidR="007937C1" w:rsidRPr="00E15FC5" w:rsidRDefault="007937C1" w:rsidP="00E15FC5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</w:tc>
      </w:tr>
      <w:tr w:rsidR="00E15FC5" w:rsidRPr="00FF777C" w:rsidTr="0035560A">
        <w:trPr>
          <w:trHeight w:val="294"/>
        </w:trPr>
        <w:tc>
          <w:tcPr>
            <w:tcW w:w="20" w:type="dxa"/>
            <w:vMerge/>
          </w:tcPr>
          <w:p w:rsidR="00E15FC5" w:rsidRPr="00FF777C" w:rsidRDefault="00E15FC5" w:rsidP="00F57A8F">
            <w:pPr>
              <w:pStyle w:val="2"/>
            </w:pPr>
          </w:p>
        </w:tc>
        <w:tc>
          <w:tcPr>
            <w:tcW w:w="1823" w:type="dxa"/>
            <w:vMerge/>
          </w:tcPr>
          <w:p w:rsidR="00E15FC5" w:rsidRPr="00F57A8F" w:rsidRDefault="00E15FC5" w:rsidP="00FF7940">
            <w:pPr>
              <w:rPr>
                <w:rFonts w:ascii="맑은 고딕" w:hAnsi="맑은 고딕" w:cs="맑은 고딕 Semilight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</w:tcPr>
          <w:p w:rsidR="00E15FC5" w:rsidRDefault="00E15FC5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  <w:tcBorders>
              <w:top w:val="single" w:sz="4" w:space="0" w:color="auto"/>
            </w:tcBorders>
          </w:tcPr>
          <w:p w:rsidR="00E15FC5" w:rsidRPr="00F57A8F" w:rsidRDefault="00E15FC5" w:rsidP="00001D71">
            <w:pPr>
              <w:rPr>
                <w:rFonts w:ascii="맑은 고딕" w:hAnsi="맑은 고딕" w:cs="맑은 고딕 Semilight"/>
                <w:color w:val="000000" w:themeColor="text1"/>
                <w:sz w:val="30"/>
                <w:szCs w:val="30"/>
              </w:rPr>
            </w:pPr>
          </w:p>
        </w:tc>
      </w:tr>
      <w:tr w:rsidR="00FF7940" w:rsidRPr="00FF777C" w:rsidTr="0035560A">
        <w:trPr>
          <w:trHeight w:val="1018"/>
        </w:trPr>
        <w:tc>
          <w:tcPr>
            <w:tcW w:w="20" w:type="dxa"/>
            <w:vMerge/>
          </w:tcPr>
          <w:p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:rsidR="00FF7940" w:rsidRPr="00146884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  <w:color w:val="595959" w:themeColor="text1" w:themeTint="A6"/>
              </w:rPr>
            </w:pPr>
          </w:p>
        </w:tc>
        <w:tc>
          <w:tcPr>
            <w:tcW w:w="709" w:type="dxa"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FF7940" w:rsidRPr="00FF777C" w:rsidTr="0035560A">
        <w:trPr>
          <w:trHeight w:val="420"/>
        </w:trPr>
        <w:tc>
          <w:tcPr>
            <w:tcW w:w="20" w:type="dxa"/>
            <w:vMerge/>
          </w:tcPr>
          <w:p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:rsidR="00FF7940" w:rsidRPr="00FF7940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  <w:color w:val="404040" w:themeColor="text1" w:themeTint="BF"/>
              </w:rPr>
            </w:pPr>
          </w:p>
        </w:tc>
        <w:tc>
          <w:tcPr>
            <w:tcW w:w="709" w:type="dxa"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FF7940" w:rsidRPr="00FF777C" w:rsidTr="0035560A">
        <w:trPr>
          <w:trHeight w:val="1209"/>
        </w:trPr>
        <w:tc>
          <w:tcPr>
            <w:tcW w:w="20" w:type="dxa"/>
            <w:vMerge/>
          </w:tcPr>
          <w:p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:rsidR="00FF7940" w:rsidRPr="003D0F04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709" w:type="dxa"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FF7940" w:rsidRPr="00FF777C" w:rsidTr="0035560A">
        <w:trPr>
          <w:trHeight w:val="416"/>
        </w:trPr>
        <w:tc>
          <w:tcPr>
            <w:tcW w:w="20" w:type="dxa"/>
            <w:vMerge/>
          </w:tcPr>
          <w:p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:rsidR="00FF7940" w:rsidRPr="00B34C64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</w:tc>
        <w:tc>
          <w:tcPr>
            <w:tcW w:w="709" w:type="dxa"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C570AD" w:rsidRDefault="00C570AD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720787" w:rsidRDefault="00720787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DF646F" w:rsidRDefault="00DF646F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A97B44" w:rsidRDefault="00A97B44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  <w:p w:rsidR="00A97B44" w:rsidRDefault="00A97B44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FF7940" w:rsidRPr="00FF777C" w:rsidTr="0035560A">
        <w:trPr>
          <w:trHeight w:val="66"/>
        </w:trPr>
        <w:tc>
          <w:tcPr>
            <w:tcW w:w="20" w:type="dxa"/>
            <w:vMerge/>
          </w:tcPr>
          <w:p w:rsidR="00FF7940" w:rsidRPr="00FF777C" w:rsidRDefault="00FF7940" w:rsidP="00F57A8F">
            <w:pPr>
              <w:pStyle w:val="2"/>
            </w:pPr>
          </w:p>
        </w:tc>
        <w:tc>
          <w:tcPr>
            <w:tcW w:w="1823" w:type="dxa"/>
            <w:vMerge/>
          </w:tcPr>
          <w:p w:rsidR="00FF7940" w:rsidRPr="003D0F04" w:rsidRDefault="00FF7940" w:rsidP="00B34C64">
            <w:pPr>
              <w:spacing w:after="0"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709" w:type="dxa"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  <w:tr w:rsidR="005125B3" w:rsidRPr="00FF777C" w:rsidTr="0035560A">
        <w:trPr>
          <w:trHeight w:val="4346"/>
        </w:trPr>
        <w:tc>
          <w:tcPr>
            <w:tcW w:w="20" w:type="dxa"/>
            <w:vMerge/>
          </w:tcPr>
          <w:p w:rsidR="00B34C64" w:rsidRPr="00FF777C" w:rsidRDefault="00B34C64" w:rsidP="00F57A8F">
            <w:pPr>
              <w:pStyle w:val="2"/>
            </w:pPr>
          </w:p>
        </w:tc>
        <w:tc>
          <w:tcPr>
            <w:tcW w:w="1823" w:type="dxa"/>
          </w:tcPr>
          <w:p w:rsidR="004C3BA5" w:rsidRPr="00B34C64" w:rsidRDefault="004C3BA5" w:rsidP="00B34C64">
            <w:pPr>
              <w:spacing w:after="0" w:line="276" w:lineRule="auto"/>
              <w:contextualSpacing/>
              <w:rPr>
                <w:rFonts w:ascii="맑은 고딕" w:hAnsi="맑은 고딕"/>
                <w:color w:val="FF9A62"/>
              </w:rPr>
            </w:pPr>
          </w:p>
        </w:tc>
        <w:tc>
          <w:tcPr>
            <w:tcW w:w="709" w:type="dxa"/>
          </w:tcPr>
          <w:p w:rsidR="00B34C64" w:rsidRDefault="00B34C64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  <w:vMerge/>
          </w:tcPr>
          <w:p w:rsidR="00B34C64" w:rsidRDefault="00B34C64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</w:tr>
    </w:tbl>
    <w:p w:rsidR="005A7402" w:rsidRPr="00170C4A" w:rsidRDefault="005A7402" w:rsidP="00B34C64">
      <w:pPr>
        <w:pStyle w:val="a7"/>
        <w:spacing w:line="276" w:lineRule="auto"/>
        <w:contextualSpacing/>
        <w:jc w:val="left"/>
        <w:rPr>
          <w:rFonts w:ascii="맑은 고딕" w:eastAsia="맑은 고딕" w:hAnsi="맑은 고딕"/>
        </w:rPr>
      </w:pPr>
    </w:p>
    <w:sectPr w:rsidR="005A7402" w:rsidRPr="00170C4A" w:rsidSect="007462B4">
      <w:footerReference w:type="default" r:id="rId9"/>
      <w:headerReference w:type="first" r:id="rId10"/>
      <w:footerReference w:type="first" r:id="rId11"/>
      <w:type w:val="continuous"/>
      <w:pgSz w:w="11906" w:h="16838" w:code="9"/>
      <w:pgMar w:top="1928" w:right="1151" w:bottom="2098" w:left="1151" w:header="227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61B8" w:rsidRDefault="007F61B8" w:rsidP="003856C9">
      <w:pPr>
        <w:spacing w:after="0" w:line="240" w:lineRule="auto"/>
      </w:pPr>
      <w:r>
        <w:separator/>
      </w:r>
    </w:p>
  </w:endnote>
  <w:endnote w:type="continuationSeparator" w:id="0">
    <w:p w:rsidR="007F61B8" w:rsidRDefault="007F61B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휴먼매직체">
    <w:altName w:val="Magic R"/>
    <w:panose1 w:val="02030504000101010101"/>
    <w:charset w:val="81"/>
    <w:family w:val="roma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7402" w:rsidRDefault="007F61B8" w:rsidP="007803B7">
    <w:pPr>
      <w:pStyle w:val="a4"/>
    </w:pPr>
    <w:sdt>
      <w:sdtPr>
        <w:id w:val="13564673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402">
          <w:rPr>
            <w:lang w:val="ko-KR" w:bidi="ko-KR"/>
          </w:rPr>
          <w:fldChar w:fldCharType="begin"/>
        </w:r>
        <w:r w:rsidR="005A7402">
          <w:rPr>
            <w:lang w:val="ko-KR" w:bidi="ko-KR"/>
          </w:rPr>
          <w:instrText xml:space="preserve"> PAGE   \* MERGEFORMAT </w:instrText>
        </w:r>
        <w:r w:rsidR="005A7402">
          <w:rPr>
            <w:lang w:val="ko-KR" w:bidi="ko-KR"/>
          </w:rPr>
          <w:fldChar w:fldCharType="separate"/>
        </w:r>
        <w:r w:rsidR="005A7402">
          <w:rPr>
            <w:noProof/>
            <w:lang w:val="ko-KR" w:bidi="ko-KR"/>
          </w:rPr>
          <w:t>2</w:t>
        </w:r>
        <w:r w:rsidR="005A7402">
          <w:rPr>
            <w:noProof/>
            <w:lang w:val="ko-KR" w:bidi="ko-K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7402" w:rsidRDefault="005A7402">
    <w:pPr>
      <w:pStyle w:val="a4"/>
    </w:pPr>
    <w:r>
      <w:rPr>
        <w:rFonts w:ascii="맑은 고딕" w:hAnsi="맑은 고딕" w:hint="eastAsia"/>
        <w:noProof/>
      </w:rPr>
      <w:drawing>
        <wp:inline distT="0" distB="0" distL="0" distR="0" wp14:anchorId="0DC2982B" wp14:editId="7D545C7E">
          <wp:extent cx="1470259" cy="615749"/>
          <wp:effectExtent l="0" t="0" r="3175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Asset 2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11" cy="626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61B8" w:rsidRDefault="007F61B8" w:rsidP="003856C9">
      <w:pPr>
        <w:spacing w:after="0" w:line="240" w:lineRule="auto"/>
      </w:pPr>
      <w:r>
        <w:separator/>
      </w:r>
    </w:p>
  </w:footnote>
  <w:footnote w:type="continuationSeparator" w:id="0">
    <w:p w:rsidR="007F61B8" w:rsidRDefault="007F61B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7402" w:rsidRDefault="007462B4" w:rsidP="00287F82">
    <w:pPr>
      <w:pStyle w:val="a3"/>
      <w:jc w:val="both"/>
      <w:rPr>
        <w:rFonts w:ascii="맑은 고딕" w:hAnsi="맑은 고딕"/>
        <w:sz w:val="14"/>
        <w:szCs w:val="14"/>
      </w:rPr>
    </w:pPr>
    <w:r>
      <w:rPr>
        <w:rFonts w:ascii="맑은 고딕" w:hAnsi="맑은 고딕"/>
        <w:noProof/>
        <w:sz w:val="14"/>
        <w:szCs w:val="14"/>
      </w:rPr>
      <w:drawing>
        <wp:inline distT="0" distB="0" distL="0" distR="0">
          <wp:extent cx="2945501" cy="709386"/>
          <wp:effectExtent l="0" t="0" r="1270" b="1905"/>
          <wp:docPr id="14" name="그림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Asset 25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7190" cy="7170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462B4" w:rsidRPr="007462B4" w:rsidRDefault="007462B4" w:rsidP="007462B4">
    <w:pPr>
      <w:pStyle w:val="a3"/>
      <w:jc w:val="both"/>
      <w:rPr>
        <w:rFonts w:ascii="맑은 고딕" w:hAnsi="맑은 고딕"/>
        <w:color w:val="FF9A61"/>
        <w:sz w:val="14"/>
        <w:szCs w:val="14"/>
      </w:rPr>
    </w:pPr>
    <w:proofErr w:type="spellStart"/>
    <w:r w:rsidRPr="007462B4">
      <w:rPr>
        <w:color w:val="FF9A61"/>
        <w:sz w:val="14"/>
        <w:szCs w:val="14"/>
      </w:rPr>
      <w:t>컨설턴트님</w:t>
    </w:r>
    <w:proofErr w:type="spellEnd"/>
    <w:r w:rsidRPr="007462B4">
      <w:rPr>
        <w:color w:val="FF9A61"/>
        <w:sz w:val="14"/>
        <w:szCs w:val="14"/>
      </w:rPr>
      <w:t xml:space="preserve"> </w:t>
    </w:r>
    <w:r w:rsidRPr="007462B4">
      <w:rPr>
        <w:color w:val="FF9A61"/>
        <w:sz w:val="14"/>
        <w:szCs w:val="14"/>
      </w:rPr>
      <w:t>만의</w:t>
    </w:r>
    <w:r w:rsidRPr="007462B4">
      <w:rPr>
        <w:color w:val="FF9A61"/>
        <w:sz w:val="14"/>
        <w:szCs w:val="14"/>
      </w:rPr>
      <w:t xml:space="preserve"> </w:t>
    </w:r>
    <w:r w:rsidRPr="007462B4">
      <w:rPr>
        <w:color w:val="FF9A61"/>
        <w:sz w:val="14"/>
        <w:szCs w:val="14"/>
      </w:rPr>
      <w:t>홈스타일링을</w:t>
    </w:r>
    <w:r w:rsidRPr="007462B4">
      <w:rPr>
        <w:color w:val="FF9A61"/>
        <w:sz w:val="14"/>
        <w:szCs w:val="14"/>
      </w:rPr>
      <w:t xml:space="preserve"> </w:t>
    </w:r>
    <w:r w:rsidRPr="007462B4">
      <w:rPr>
        <w:color w:val="FF9A61"/>
        <w:sz w:val="14"/>
        <w:szCs w:val="14"/>
      </w:rPr>
      <w:t>보여주세요</w:t>
    </w:r>
    <w:r>
      <w:rPr>
        <w:rFonts w:hint="eastAsia"/>
        <w:color w:val="FF9A61"/>
        <w:sz w:val="14"/>
        <w:szCs w:val="14"/>
      </w:rPr>
      <w:t>.</w:t>
    </w:r>
  </w:p>
  <w:p w:rsidR="005A7402" w:rsidRPr="00086F13" w:rsidRDefault="005A7402" w:rsidP="00175E15">
    <w:pPr>
      <w:pStyle w:val="a3"/>
      <w:spacing w:line="360" w:lineRule="auto"/>
      <w:jc w:val="both"/>
      <w:rPr>
        <w:color w:val="FF9A62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F3D2F"/>
    <w:multiLevelType w:val="hybridMultilevel"/>
    <w:tmpl w:val="83028664"/>
    <w:lvl w:ilvl="0" w:tplc="AAE6AE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0"/>
    <w:rsid w:val="00001D71"/>
    <w:rsid w:val="00030118"/>
    <w:rsid w:val="00036630"/>
    <w:rsid w:val="000442B6"/>
    <w:rsid w:val="0004781C"/>
    <w:rsid w:val="00052BE1"/>
    <w:rsid w:val="00054F20"/>
    <w:rsid w:val="00061CCC"/>
    <w:rsid w:val="0007412A"/>
    <w:rsid w:val="00074D0D"/>
    <w:rsid w:val="00086F13"/>
    <w:rsid w:val="00090D2D"/>
    <w:rsid w:val="00092E65"/>
    <w:rsid w:val="000940AD"/>
    <w:rsid w:val="0009643F"/>
    <w:rsid w:val="000A624D"/>
    <w:rsid w:val="000F1DEA"/>
    <w:rsid w:val="0010199E"/>
    <w:rsid w:val="00103BF6"/>
    <w:rsid w:val="001055D3"/>
    <w:rsid w:val="00113E80"/>
    <w:rsid w:val="00132C0B"/>
    <w:rsid w:val="00141CD0"/>
    <w:rsid w:val="001442BF"/>
    <w:rsid w:val="00146884"/>
    <w:rsid w:val="00163C17"/>
    <w:rsid w:val="00170C4A"/>
    <w:rsid w:val="00175E15"/>
    <w:rsid w:val="001765FE"/>
    <w:rsid w:val="0019561F"/>
    <w:rsid w:val="001B32D2"/>
    <w:rsid w:val="001E2D84"/>
    <w:rsid w:val="00207F5E"/>
    <w:rsid w:val="00224578"/>
    <w:rsid w:val="00247F50"/>
    <w:rsid w:val="002563F5"/>
    <w:rsid w:val="0026034D"/>
    <w:rsid w:val="0026710C"/>
    <w:rsid w:val="00287F82"/>
    <w:rsid w:val="00292BD7"/>
    <w:rsid w:val="00293B83"/>
    <w:rsid w:val="00295C87"/>
    <w:rsid w:val="002A0150"/>
    <w:rsid w:val="002A3621"/>
    <w:rsid w:val="002B3890"/>
    <w:rsid w:val="002B7747"/>
    <w:rsid w:val="002C77B9"/>
    <w:rsid w:val="002D5407"/>
    <w:rsid w:val="002E15A8"/>
    <w:rsid w:val="002F485A"/>
    <w:rsid w:val="003053D9"/>
    <w:rsid w:val="00306821"/>
    <w:rsid w:val="0033280F"/>
    <w:rsid w:val="003352B0"/>
    <w:rsid w:val="0035379C"/>
    <w:rsid w:val="00353BBF"/>
    <w:rsid w:val="0035560A"/>
    <w:rsid w:val="003856C9"/>
    <w:rsid w:val="00385D51"/>
    <w:rsid w:val="00396369"/>
    <w:rsid w:val="003A2BCA"/>
    <w:rsid w:val="003C07BC"/>
    <w:rsid w:val="003D0F04"/>
    <w:rsid w:val="003F4D31"/>
    <w:rsid w:val="004057AD"/>
    <w:rsid w:val="00413B47"/>
    <w:rsid w:val="00432AB5"/>
    <w:rsid w:val="0043426C"/>
    <w:rsid w:val="00434756"/>
    <w:rsid w:val="00441EB9"/>
    <w:rsid w:val="00463463"/>
    <w:rsid w:val="00473EF8"/>
    <w:rsid w:val="004760E5"/>
    <w:rsid w:val="00482E38"/>
    <w:rsid w:val="00492064"/>
    <w:rsid w:val="0049452C"/>
    <w:rsid w:val="004A39FC"/>
    <w:rsid w:val="004A59FF"/>
    <w:rsid w:val="004B15F7"/>
    <w:rsid w:val="004B3BA4"/>
    <w:rsid w:val="004C3BA5"/>
    <w:rsid w:val="004C6A06"/>
    <w:rsid w:val="004D22BB"/>
    <w:rsid w:val="004F06F5"/>
    <w:rsid w:val="00511B1C"/>
    <w:rsid w:val="005125B3"/>
    <w:rsid w:val="00512652"/>
    <w:rsid w:val="00512C9E"/>
    <w:rsid w:val="005152F2"/>
    <w:rsid w:val="00516906"/>
    <w:rsid w:val="005263DD"/>
    <w:rsid w:val="00534E4E"/>
    <w:rsid w:val="005409AE"/>
    <w:rsid w:val="00550B8A"/>
    <w:rsid w:val="00551D35"/>
    <w:rsid w:val="00555817"/>
    <w:rsid w:val="00557019"/>
    <w:rsid w:val="005658D7"/>
    <w:rsid w:val="005674AC"/>
    <w:rsid w:val="005814F6"/>
    <w:rsid w:val="00584BF4"/>
    <w:rsid w:val="005A1E51"/>
    <w:rsid w:val="005A2D3C"/>
    <w:rsid w:val="005A7402"/>
    <w:rsid w:val="005A7E57"/>
    <w:rsid w:val="005B1176"/>
    <w:rsid w:val="005B1C12"/>
    <w:rsid w:val="005C711B"/>
    <w:rsid w:val="005D038C"/>
    <w:rsid w:val="005F592D"/>
    <w:rsid w:val="005F68D7"/>
    <w:rsid w:val="006030BC"/>
    <w:rsid w:val="006039C8"/>
    <w:rsid w:val="00604722"/>
    <w:rsid w:val="00605D13"/>
    <w:rsid w:val="006128B7"/>
    <w:rsid w:val="00616FF4"/>
    <w:rsid w:val="00630D3E"/>
    <w:rsid w:val="006513D2"/>
    <w:rsid w:val="00664552"/>
    <w:rsid w:val="00666B1A"/>
    <w:rsid w:val="00681D47"/>
    <w:rsid w:val="00682C76"/>
    <w:rsid w:val="006A3CE7"/>
    <w:rsid w:val="006B0AF1"/>
    <w:rsid w:val="006B7DEC"/>
    <w:rsid w:val="007049DF"/>
    <w:rsid w:val="00720787"/>
    <w:rsid w:val="0073760C"/>
    <w:rsid w:val="00743379"/>
    <w:rsid w:val="00744CE5"/>
    <w:rsid w:val="007462B4"/>
    <w:rsid w:val="007803B7"/>
    <w:rsid w:val="0078203F"/>
    <w:rsid w:val="00792D33"/>
    <w:rsid w:val="007937C1"/>
    <w:rsid w:val="007B2F5C"/>
    <w:rsid w:val="007B6A0A"/>
    <w:rsid w:val="007C5F05"/>
    <w:rsid w:val="007C7F22"/>
    <w:rsid w:val="007D5AD4"/>
    <w:rsid w:val="007E14CD"/>
    <w:rsid w:val="007F44B6"/>
    <w:rsid w:val="007F61B8"/>
    <w:rsid w:val="00832043"/>
    <w:rsid w:val="008326D9"/>
    <w:rsid w:val="00832F81"/>
    <w:rsid w:val="00845F91"/>
    <w:rsid w:val="0084616E"/>
    <w:rsid w:val="00884A97"/>
    <w:rsid w:val="00892D0C"/>
    <w:rsid w:val="00892D31"/>
    <w:rsid w:val="0089428F"/>
    <w:rsid w:val="008C0A3D"/>
    <w:rsid w:val="008C7CA2"/>
    <w:rsid w:val="008F6337"/>
    <w:rsid w:val="009328CE"/>
    <w:rsid w:val="00951A19"/>
    <w:rsid w:val="009550BA"/>
    <w:rsid w:val="009F53E4"/>
    <w:rsid w:val="00A04E61"/>
    <w:rsid w:val="00A06CB4"/>
    <w:rsid w:val="00A11872"/>
    <w:rsid w:val="00A11DC2"/>
    <w:rsid w:val="00A174BB"/>
    <w:rsid w:val="00A3420A"/>
    <w:rsid w:val="00A42F91"/>
    <w:rsid w:val="00A6455B"/>
    <w:rsid w:val="00A779FC"/>
    <w:rsid w:val="00A970D1"/>
    <w:rsid w:val="00A97B44"/>
    <w:rsid w:val="00AA0657"/>
    <w:rsid w:val="00AC58AA"/>
    <w:rsid w:val="00AF1258"/>
    <w:rsid w:val="00AF6AB9"/>
    <w:rsid w:val="00B01E52"/>
    <w:rsid w:val="00B1208B"/>
    <w:rsid w:val="00B20224"/>
    <w:rsid w:val="00B34C64"/>
    <w:rsid w:val="00B36B9A"/>
    <w:rsid w:val="00B3706A"/>
    <w:rsid w:val="00B46546"/>
    <w:rsid w:val="00B47B1C"/>
    <w:rsid w:val="00B54866"/>
    <w:rsid w:val="00B550FC"/>
    <w:rsid w:val="00B62933"/>
    <w:rsid w:val="00B701A2"/>
    <w:rsid w:val="00B7251F"/>
    <w:rsid w:val="00B85871"/>
    <w:rsid w:val="00B93310"/>
    <w:rsid w:val="00B97F65"/>
    <w:rsid w:val="00BC1F18"/>
    <w:rsid w:val="00BC39B1"/>
    <w:rsid w:val="00BD2E58"/>
    <w:rsid w:val="00BE5FAF"/>
    <w:rsid w:val="00BF6BAB"/>
    <w:rsid w:val="00C007A5"/>
    <w:rsid w:val="00C0091E"/>
    <w:rsid w:val="00C42C4B"/>
    <w:rsid w:val="00C4403A"/>
    <w:rsid w:val="00C570AD"/>
    <w:rsid w:val="00C76215"/>
    <w:rsid w:val="00C85FC2"/>
    <w:rsid w:val="00C91C50"/>
    <w:rsid w:val="00C940A9"/>
    <w:rsid w:val="00C96B7E"/>
    <w:rsid w:val="00C96BB4"/>
    <w:rsid w:val="00CA3A34"/>
    <w:rsid w:val="00CC460D"/>
    <w:rsid w:val="00CD3D89"/>
    <w:rsid w:val="00CE6306"/>
    <w:rsid w:val="00D00579"/>
    <w:rsid w:val="00D10786"/>
    <w:rsid w:val="00D11C4D"/>
    <w:rsid w:val="00D307D7"/>
    <w:rsid w:val="00D50220"/>
    <w:rsid w:val="00D5067A"/>
    <w:rsid w:val="00DC181D"/>
    <w:rsid w:val="00DC20CF"/>
    <w:rsid w:val="00DC79BB"/>
    <w:rsid w:val="00DE0714"/>
    <w:rsid w:val="00DE61D9"/>
    <w:rsid w:val="00DF646F"/>
    <w:rsid w:val="00E049E8"/>
    <w:rsid w:val="00E07A17"/>
    <w:rsid w:val="00E14780"/>
    <w:rsid w:val="00E15FC5"/>
    <w:rsid w:val="00E24EC9"/>
    <w:rsid w:val="00E34D58"/>
    <w:rsid w:val="00E43745"/>
    <w:rsid w:val="00E53772"/>
    <w:rsid w:val="00E82BC3"/>
    <w:rsid w:val="00E941EF"/>
    <w:rsid w:val="00E96E22"/>
    <w:rsid w:val="00EB1C1B"/>
    <w:rsid w:val="00EB557A"/>
    <w:rsid w:val="00EC0DF0"/>
    <w:rsid w:val="00ED19F7"/>
    <w:rsid w:val="00ED771F"/>
    <w:rsid w:val="00EF10D8"/>
    <w:rsid w:val="00EF6910"/>
    <w:rsid w:val="00F1076D"/>
    <w:rsid w:val="00F23FE7"/>
    <w:rsid w:val="00F56435"/>
    <w:rsid w:val="00F57A8F"/>
    <w:rsid w:val="00F67473"/>
    <w:rsid w:val="00FA07AA"/>
    <w:rsid w:val="00FB0A17"/>
    <w:rsid w:val="00FB45C7"/>
    <w:rsid w:val="00FB6A8F"/>
    <w:rsid w:val="00FC5D63"/>
    <w:rsid w:val="00FE20E6"/>
    <w:rsid w:val="00FE5FF3"/>
    <w:rsid w:val="00FE7FC3"/>
    <w:rsid w:val="00FF777C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7EC34"/>
  <w15:chartTrackingRefBased/>
  <w15:docId w15:val="{CEB74FDA-52B3-F040-8531-17C212CA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64"/>
    <w:pPr>
      <w:jc w:val="left"/>
    </w:pPr>
    <w:rPr>
      <w:rFonts w:eastAsia="맑은 고딕"/>
    </w:rPr>
  </w:style>
  <w:style w:type="paragraph" w:styleId="1">
    <w:name w:val="heading 1"/>
    <w:basedOn w:val="a"/>
    <w:link w:val="1Char"/>
    <w:uiPriority w:val="9"/>
    <w:qFormat/>
    <w:rsid w:val="00AC58AA"/>
    <w:pPr>
      <w:keepNext/>
      <w:keepLines/>
      <w:pBdr>
        <w:top w:val="single" w:sz="8" w:space="15" w:color="E48312" w:themeColor="accent1"/>
        <w:bottom w:val="single" w:sz="8" w:space="22" w:color="E48312" w:themeColor="accent1"/>
      </w:pBdr>
      <w:spacing w:after="0" w:line="240" w:lineRule="auto"/>
      <w:contextualSpacing/>
      <w:outlineLvl w:val="0"/>
    </w:pPr>
    <w:rPr>
      <w:rFonts w:asciiTheme="majorHAnsi" w:hAnsiTheme="majorHAnsi" w:cstheme="majorBidi"/>
      <w:b/>
      <w:caps/>
      <w:sz w:val="32"/>
      <w:szCs w:val="32"/>
    </w:rPr>
  </w:style>
  <w:style w:type="paragraph" w:styleId="2">
    <w:name w:val="heading 2"/>
    <w:basedOn w:val="a"/>
    <w:link w:val="2Char"/>
    <w:autoRedefine/>
    <w:uiPriority w:val="9"/>
    <w:unhideWhenUsed/>
    <w:qFormat/>
    <w:rsid w:val="00F57A8F"/>
    <w:pPr>
      <w:keepNext/>
      <w:keepLines/>
      <w:spacing w:after="280" w:line="276" w:lineRule="auto"/>
      <w:contextualSpacing/>
      <w:outlineLvl w:val="1"/>
    </w:pPr>
    <w:rPr>
      <w:rFonts w:ascii="맑은 고딕 Semilight" w:eastAsia="맑은 고딕 Semilight" w:hAnsi="맑은 고딕 Semilight" w:cs="맑은 고딕 Semilight"/>
      <w:caps/>
      <w:color w:val="000000" w:themeColor="text1"/>
    </w:rPr>
  </w:style>
  <w:style w:type="paragraph" w:styleId="3">
    <w:name w:val="heading 3"/>
    <w:basedOn w:val="a"/>
    <w:link w:val="3Char"/>
    <w:uiPriority w:val="9"/>
    <w:unhideWhenUsed/>
    <w:qFormat/>
    <w:rsid w:val="00D10786"/>
    <w:pPr>
      <w:keepNext/>
      <w:keepLines/>
      <w:spacing w:after="0" w:line="240" w:lineRule="auto"/>
      <w:contextualSpacing/>
      <w:outlineLvl w:val="2"/>
    </w:pPr>
    <w:rPr>
      <w:rFonts w:asciiTheme="majorHAnsi" w:hAnsiTheme="majorHAnsi" w:cstheme="majorBidi"/>
      <w:b/>
      <w:caps/>
      <w:color w:val="FF9A62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E15FC5"/>
    <w:pPr>
      <w:keepNext/>
      <w:keepLines/>
      <w:pBdr>
        <w:top w:val="single" w:sz="4" w:space="1" w:color="FF9A61"/>
        <w:bottom w:val="single" w:sz="4" w:space="1" w:color="FF9A61"/>
      </w:pBdr>
      <w:spacing w:before="400" w:after="0"/>
      <w:contextualSpacing/>
      <w:outlineLvl w:val="3"/>
    </w:pPr>
    <w:rPr>
      <w:rFonts w:asciiTheme="majorHAnsi" w:hAnsiTheme="majorHAnsi" w:cstheme="majorBidi"/>
      <w:b/>
      <w:iCs/>
      <w:caps/>
      <w:color w:val="FF9A62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7A5"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C007A5"/>
  </w:style>
  <w:style w:type="paragraph" w:styleId="a4">
    <w:name w:val="footer"/>
    <w:basedOn w:val="a"/>
    <w:link w:val="Char0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Char0">
    <w:name w:val="바닥글 Char"/>
    <w:basedOn w:val="a0"/>
    <w:link w:val="a4"/>
    <w:uiPriority w:val="99"/>
    <w:rsid w:val="00FE20E6"/>
  </w:style>
  <w:style w:type="table" w:styleId="a5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F57A8F"/>
    <w:rPr>
      <w:rFonts w:ascii="맑은 고딕 Semilight" w:eastAsia="맑은 고딕 Semilight" w:hAnsi="맑은 고딕 Semilight" w:cs="맑은 고딕 Semilight"/>
      <w:caps/>
      <w:color w:val="000000" w:themeColor="text1"/>
    </w:rPr>
  </w:style>
  <w:style w:type="character" w:styleId="a6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AC58AA"/>
    <w:rPr>
      <w:rFonts w:asciiTheme="majorHAnsi" w:eastAsia="맑은 고딕" w:hAnsiTheme="majorHAnsi" w:cstheme="majorBidi"/>
      <w:b/>
      <w:cap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D10786"/>
    <w:rPr>
      <w:rFonts w:asciiTheme="majorHAnsi" w:eastAsia="맑은 고딕" w:hAnsiTheme="majorHAnsi" w:cstheme="majorBidi"/>
      <w:b/>
      <w:caps/>
      <w:color w:val="FF9A62"/>
      <w:szCs w:val="24"/>
    </w:rPr>
  </w:style>
  <w:style w:type="character" w:customStyle="1" w:styleId="4Char">
    <w:name w:val="제목 4 Char"/>
    <w:basedOn w:val="a0"/>
    <w:link w:val="4"/>
    <w:uiPriority w:val="9"/>
    <w:rsid w:val="00E15FC5"/>
    <w:rPr>
      <w:rFonts w:asciiTheme="majorHAnsi" w:eastAsia="맑은 고딕" w:hAnsiTheme="majorHAnsi" w:cstheme="majorBidi"/>
      <w:b/>
      <w:iCs/>
      <w:caps/>
      <w:color w:val="FF9A62"/>
    </w:rPr>
  </w:style>
  <w:style w:type="character" w:customStyle="1" w:styleId="5Char">
    <w:name w:val="제목 5 Char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7">
    <w:name w:val="No Spacing"/>
    <w:uiPriority w:val="10"/>
    <w:qFormat/>
    <w:rsid w:val="005A7E57"/>
    <w:pPr>
      <w:spacing w:after="0" w:line="240" w:lineRule="auto"/>
    </w:pPr>
  </w:style>
  <w:style w:type="paragraph" w:customStyle="1" w:styleId="a8">
    <w:name w:val="그래픽 요소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9">
    <w:name w:val="Title"/>
    <w:basedOn w:val="a"/>
    <w:next w:val="a"/>
    <w:link w:val="Char1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제목 Char"/>
    <w:basedOn w:val="a0"/>
    <w:link w:val="a9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Char2">
    <w:name w:val="부제 Char"/>
    <w:basedOn w:val="a0"/>
    <w:link w:val="aa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table" w:styleId="1-2">
    <w:name w:val="Grid Table 1 Light Accent 2"/>
    <w:basedOn w:val="a1"/>
    <w:uiPriority w:val="46"/>
    <w:rsid w:val="000940AD"/>
    <w:pPr>
      <w:spacing w:after="0" w:line="240" w:lineRule="auto"/>
    </w:pPr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Balloon Text"/>
    <w:basedOn w:val="a"/>
    <w:link w:val="Char3"/>
    <w:uiPriority w:val="99"/>
    <w:semiHidden/>
    <w:unhideWhenUsed/>
    <w:rsid w:val="00482E38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482E38"/>
    <w:rPr>
      <w:rFonts w:ascii="바탕" w:eastAsia="바탕"/>
      <w:sz w:val="18"/>
      <w:szCs w:val="18"/>
    </w:rPr>
  </w:style>
  <w:style w:type="table" w:styleId="1-1">
    <w:name w:val="Grid Table 1 Light Accent 1"/>
    <w:basedOn w:val="a1"/>
    <w:uiPriority w:val="46"/>
    <w:rsid w:val="00207F5E"/>
    <w:pPr>
      <w:spacing w:after="0" w:line="240" w:lineRule="auto"/>
    </w:pPr>
    <w:tblPr>
      <w:tblStyleRowBandSize w:val="1"/>
      <w:tblStyleColBandSize w:val="1"/>
      <w:tblBorders>
        <w:top w:val="single" w:sz="4" w:space="0" w:color="F7CD9D" w:themeColor="accent1" w:themeTint="66"/>
        <w:left w:val="single" w:sz="4" w:space="0" w:color="F7CD9D" w:themeColor="accent1" w:themeTint="66"/>
        <w:bottom w:val="single" w:sz="4" w:space="0" w:color="F7CD9D" w:themeColor="accent1" w:themeTint="66"/>
        <w:right w:val="single" w:sz="4" w:space="0" w:color="F7CD9D" w:themeColor="accent1" w:themeTint="66"/>
        <w:insideH w:val="single" w:sz="4" w:space="0" w:color="F7CD9D" w:themeColor="accent1" w:themeTint="66"/>
        <w:insideV w:val="single" w:sz="4" w:space="0" w:color="F7CD9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7462B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-min/Library/Containers/com.microsoft.Word/Data/Library/Application%20Support/Microsoft/Office/16.0/DTS/ko-KR%7bDDF2FF62-BA87-5C4E-B989-4E57F015ED2E%7d/%7b16CD3362-0B5E-414A-8626-C3160D73780D%7dtf16392740.dotx" TargetMode="External"/></Relationships>
</file>

<file path=word/theme/theme1.xml><?xml version="1.0" encoding="utf-8"?>
<a:theme xmlns:a="http://schemas.openxmlformats.org/drawingml/2006/main" name="Office Theme">
  <a:themeElements>
    <a:clrScheme name="주황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0CA511-E1DC-744D-B120-11D1CA3A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{16CD3362-0B5E-414A-8626-C3160D73780D}tf16392740.dotx</Template>
  <TotalTime>88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cp:lastPrinted>2022-01-03T09:14:00Z</cp:lastPrinted>
  <dcterms:created xsi:type="dcterms:W3CDTF">2022-01-03T10:40:00Z</dcterms:created>
  <dcterms:modified xsi:type="dcterms:W3CDTF">2022-01-10T09:50:00Z</dcterms:modified>
</cp:coreProperties>
</file>